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88871" w14:textId="7EAAEB2F" w:rsidR="004607AE" w:rsidRPr="007D46AC" w:rsidRDefault="00FB4D9D">
      <w:pPr>
        <w:pStyle w:val="1"/>
        <w:rPr>
          <w:lang w:val="en-US"/>
        </w:rPr>
      </w:pPr>
      <w:r>
        <w:t>python</w:t>
      </w:r>
      <w:sdt>
        <w:sdtPr>
          <w:id w:val="1946798941"/>
          <w:placeholder>
            <w:docPart w:val="2F067325014C3E4BA0C824675DAC9281"/>
          </w:placeholder>
          <w:temporary/>
          <w:showingPlcHdr/>
          <w15:appearance w15:val="hidden"/>
        </w:sdtPr>
        <w:sdtEndPr/>
        <w:sdtContent>
          <w:r w:rsidR="001648BF">
            <w:t>記錄筆記</w:t>
          </w:r>
        </w:sdtContent>
      </w:sdt>
      <w:r w:rsidR="007D46AC">
        <w:rPr>
          <w:lang w:val="en-US"/>
        </w:rPr>
        <w:t>08 (5/9)</w:t>
      </w:r>
    </w:p>
    <w:p w14:paraId="37CD2345" w14:textId="35412899" w:rsidR="007A5018" w:rsidRDefault="007A5018" w:rsidP="007D46AC">
      <w:pPr>
        <w:pStyle w:val="a"/>
      </w:pPr>
      <w:r>
        <w:rPr>
          <w:rFonts w:hint="eastAsia"/>
        </w:rPr>
        <w:t>爬蟲操作流程：</w:t>
      </w:r>
    </w:p>
    <w:p w14:paraId="2DF0801A" w14:textId="61669774" w:rsidR="004607AE" w:rsidRPr="008B6E6D" w:rsidRDefault="009C50C5" w:rsidP="007D46AC">
      <w:pPr>
        <w:pStyle w:val="a"/>
      </w:pPr>
      <w:r>
        <w:rPr>
          <w:rFonts w:hint="eastAsia"/>
        </w:rPr>
        <w:t>安裝</w:t>
      </w:r>
      <w:r>
        <w:rPr>
          <w:lang w:val="en-US"/>
        </w:rPr>
        <w:t>requests</w:t>
      </w:r>
      <w:r>
        <w:rPr>
          <w:rFonts w:hint="eastAsia"/>
          <w:lang w:val="en-US"/>
        </w:rPr>
        <w:t>套件，</w:t>
      </w:r>
      <w:r w:rsidR="007D46AC">
        <w:rPr>
          <w:rFonts w:hint="eastAsia"/>
        </w:rPr>
        <w:t>終端機打</w:t>
      </w:r>
      <w:r w:rsidR="007D46AC">
        <w:rPr>
          <w:rFonts w:hint="eastAsia"/>
        </w:rPr>
        <w:t>:</w:t>
      </w:r>
      <w:r w:rsidR="007D46AC">
        <w:t>pip3 install requests</w:t>
      </w:r>
      <w:r w:rsidR="008B6E6D">
        <w:rPr>
          <w:rFonts w:hint="eastAsia"/>
          <w:lang w:val="en-US"/>
        </w:rPr>
        <w:t>，沒辦法裝就要移除</w:t>
      </w:r>
      <w:proofErr w:type="spellStart"/>
      <w:r w:rsidR="008B6E6D">
        <w:rPr>
          <w:rFonts w:hint="eastAsia"/>
          <w:lang w:val="en-US"/>
        </w:rPr>
        <w:t>p</w:t>
      </w:r>
      <w:r w:rsidR="008B6E6D">
        <w:rPr>
          <w:lang w:val="en-US"/>
        </w:rPr>
        <w:t>ythony</w:t>
      </w:r>
      <w:proofErr w:type="spellEnd"/>
      <w:r w:rsidR="008B6E6D">
        <w:rPr>
          <w:rFonts w:hint="eastAsia"/>
          <w:lang w:val="en-US"/>
        </w:rPr>
        <w:t>再重新安裝。</w:t>
      </w:r>
    </w:p>
    <w:p w14:paraId="7EE4F3F9" w14:textId="341E839D" w:rsidR="001916B2" w:rsidRPr="0081740C" w:rsidRDefault="001916B2" w:rsidP="001916B2">
      <w:pPr>
        <w:pStyle w:val="a"/>
      </w:pPr>
      <w:r>
        <w:rPr>
          <w:lang w:val="en-US"/>
        </w:rPr>
        <w:t>r=</w:t>
      </w:r>
      <w:proofErr w:type="spellStart"/>
      <w:r>
        <w:rPr>
          <w:lang w:val="en-US"/>
        </w:rPr>
        <w:t>requests.get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</w:t>
      </w:r>
      <w:r>
        <w:sym w:font="Wingdings" w:char="F0E0"/>
      </w:r>
      <w:r>
        <w:t>response [200]</w:t>
      </w:r>
      <w:r>
        <w:rPr>
          <w:rFonts w:hint="eastAsia"/>
        </w:rPr>
        <w:t>成功，</w:t>
      </w:r>
      <w:r>
        <w:rPr>
          <w:lang w:val="en-US"/>
        </w:rPr>
        <w:t>500:</w:t>
      </w:r>
      <w:r>
        <w:rPr>
          <w:rFonts w:hint="eastAsia"/>
          <w:lang w:val="en-US"/>
        </w:rPr>
        <w:t>失敗</w:t>
      </w:r>
      <w:r>
        <w:rPr>
          <w:lang w:val="en-US"/>
        </w:rPr>
        <w:t>,404:</w:t>
      </w:r>
      <w:r>
        <w:rPr>
          <w:rFonts w:hint="eastAsia"/>
          <w:lang w:val="en-US"/>
        </w:rPr>
        <w:t>網頁不存在。</w:t>
      </w:r>
    </w:p>
    <w:p w14:paraId="735B08CB" w14:textId="4CFA5ECF" w:rsidR="00CC611F" w:rsidRPr="00CC611F" w:rsidRDefault="009C50C5" w:rsidP="001916B2">
      <w:pPr>
        <w:pStyle w:val="a"/>
      </w:pPr>
      <w:r>
        <w:rPr>
          <w:rFonts w:hint="eastAsia"/>
          <w:lang w:val="en-US"/>
        </w:rPr>
        <w:t>安裝</w:t>
      </w:r>
      <w:r>
        <w:rPr>
          <w:lang w:val="en-US"/>
        </w:rPr>
        <w:t>bs4</w:t>
      </w:r>
      <w:r w:rsidR="007A5018">
        <w:rPr>
          <w:rFonts w:hint="eastAsia"/>
          <w:lang w:val="en-US"/>
        </w:rPr>
        <w:t>套件</w:t>
      </w:r>
    </w:p>
    <w:p w14:paraId="11ABE0F3" w14:textId="5F67FE05" w:rsidR="0081740C" w:rsidRPr="005C7878" w:rsidRDefault="00CC611F" w:rsidP="001916B2">
      <w:pPr>
        <w:pStyle w:val="a"/>
      </w:pPr>
      <w:r>
        <w:rPr>
          <w:rFonts w:hint="eastAsia"/>
          <w:lang w:val="en-US"/>
        </w:rPr>
        <w:t>安裝</w:t>
      </w:r>
      <w:r>
        <w:rPr>
          <w:lang w:val="en-US"/>
        </w:rPr>
        <w:t>html5lib</w:t>
      </w:r>
      <w:r w:rsidR="00AC3224">
        <w:rPr>
          <w:rFonts w:hint="eastAsia"/>
        </w:rPr>
        <w:t xml:space="preserve"> </w:t>
      </w:r>
      <w:r w:rsidR="007A5018">
        <w:rPr>
          <w:rFonts w:hint="eastAsia"/>
        </w:rPr>
        <w:t>套件</w:t>
      </w:r>
      <w:r w:rsidR="00011187">
        <w:rPr>
          <w:rFonts w:hint="eastAsia"/>
        </w:rPr>
        <w:t>(</w:t>
      </w:r>
      <w:r w:rsidR="00011187">
        <w:rPr>
          <w:rFonts w:hint="eastAsia"/>
        </w:rPr>
        <w:t>解析器</w:t>
      </w:r>
      <w:r w:rsidR="00011187">
        <w:rPr>
          <w:rFonts w:hint="eastAsia"/>
        </w:rPr>
        <w:t>)</w:t>
      </w:r>
    </w:p>
    <w:p w14:paraId="3388E6DA" w14:textId="75A7CF46" w:rsidR="005C7878" w:rsidRDefault="00C3488D" w:rsidP="001916B2">
      <w:pPr>
        <w:pStyle w:val="a"/>
      </w:pPr>
      <w:r>
        <w:rPr>
          <w:rFonts w:hint="eastAsia"/>
        </w:rPr>
        <w:t>抓動態生成網頁</w:t>
      </w:r>
      <w:r>
        <w:rPr>
          <w:lang w:val="en-US"/>
        </w:rPr>
        <w:t>(json)</w:t>
      </w:r>
      <w:r>
        <w:rPr>
          <w:rFonts w:hint="eastAsia"/>
          <w:lang w:val="en-US"/>
        </w:rPr>
        <w:t>用</w:t>
      </w:r>
      <w:r w:rsidR="008752E7" w:rsidRPr="008752E7">
        <w:rPr>
          <w:lang w:val="en-US"/>
        </w:rPr>
        <w:t>Selenium</w:t>
      </w:r>
    </w:p>
    <w:p w14:paraId="5A49EF1A" w14:textId="5CE558A2" w:rsidR="007A5018" w:rsidRDefault="006E211A" w:rsidP="001916B2">
      <w:pPr>
        <w:pStyle w:val="a"/>
      </w:pPr>
      <w:r>
        <w:rPr>
          <w:rFonts w:hint="eastAsia"/>
        </w:rPr>
        <w:t>反爬蟲破解</w:t>
      </w:r>
    </w:p>
    <w:p w14:paraId="32214B33" w14:textId="77777777" w:rsidR="006E211A" w:rsidRPr="006E211A" w:rsidRDefault="006E211A" w:rsidP="006E211A">
      <w:pPr>
        <w:pStyle w:val="a"/>
        <w:rPr>
          <w:color w:val="D4D4D4"/>
          <w:lang w:val="en-US"/>
        </w:rPr>
      </w:pPr>
      <w:proofErr w:type="spellStart"/>
      <w:r w:rsidRPr="006E211A">
        <w:rPr>
          <w:color w:val="D4D4D4"/>
          <w:lang w:val="en-US"/>
        </w:rPr>
        <w:t>url</w:t>
      </w:r>
      <w:proofErr w:type="spellEnd"/>
      <w:r w:rsidRPr="006E211A">
        <w:rPr>
          <w:color w:val="D4D4D4"/>
          <w:lang w:val="en-US"/>
        </w:rPr>
        <w:t xml:space="preserve"> = </w:t>
      </w:r>
      <w:r w:rsidRPr="006E211A">
        <w:rPr>
          <w:lang w:val="en-US"/>
        </w:rPr>
        <w:t>"https://cn.wsj.com/articles/who%E6%8E%88%E4%BA%88%E4%B8%AD%E5%9C%8B%E5%9C%8B%E8%97%A5%E9%9B%86%E5%9C%98%E7%9A%84%E6%96%B0%E5%86%A0%E7%96%AB%E8%8B%97%E7%B7%8A%E6%80%A5%E4%BD%BF%E7%94%A8%E6%8E%88%E6%AC%8A-11620437411"</w:t>
      </w:r>
    </w:p>
    <w:p w14:paraId="424EA7A3" w14:textId="77777777" w:rsidR="006E211A" w:rsidRPr="006E211A" w:rsidRDefault="006E211A" w:rsidP="006E211A">
      <w:pPr>
        <w:pStyle w:val="a"/>
        <w:rPr>
          <w:color w:val="D4D4D4"/>
          <w:lang w:val="en-US"/>
        </w:rPr>
      </w:pPr>
      <w:proofErr w:type="spellStart"/>
      <w:r w:rsidRPr="006E211A">
        <w:rPr>
          <w:color w:val="D4D4D4"/>
          <w:lang w:val="en-US"/>
        </w:rPr>
        <w:t>my_headers</w:t>
      </w:r>
      <w:proofErr w:type="spellEnd"/>
      <w:r w:rsidRPr="006E211A">
        <w:rPr>
          <w:color w:val="D4D4D4"/>
          <w:lang w:val="en-US"/>
        </w:rPr>
        <w:t xml:space="preserve"> = {</w:t>
      </w:r>
      <w:r w:rsidRPr="006E211A">
        <w:rPr>
          <w:lang w:val="en-US"/>
        </w:rPr>
        <w:t>'user-agent'</w:t>
      </w:r>
      <w:r w:rsidRPr="006E211A">
        <w:rPr>
          <w:color w:val="D4D4D4"/>
          <w:lang w:val="en-US"/>
        </w:rPr>
        <w:t xml:space="preserve">: </w:t>
      </w:r>
      <w:r w:rsidRPr="006E211A">
        <w:rPr>
          <w:lang w:val="en-US"/>
        </w:rPr>
        <w:t>'Mozilla/5.0'</w:t>
      </w:r>
      <w:r w:rsidRPr="006E211A">
        <w:rPr>
          <w:color w:val="D4D4D4"/>
          <w:lang w:val="en-US"/>
        </w:rPr>
        <w:t>}</w:t>
      </w:r>
    </w:p>
    <w:p w14:paraId="5E81F653" w14:textId="77777777" w:rsidR="006E211A" w:rsidRPr="006E211A" w:rsidRDefault="006E211A" w:rsidP="006E211A">
      <w:pPr>
        <w:pStyle w:val="a"/>
        <w:rPr>
          <w:lang w:val="en-US"/>
        </w:rPr>
      </w:pPr>
      <w:r w:rsidRPr="006E211A">
        <w:rPr>
          <w:lang w:val="en-US"/>
        </w:rPr>
        <w:t xml:space="preserve">r = </w:t>
      </w:r>
      <w:proofErr w:type="spellStart"/>
      <w:proofErr w:type="gramStart"/>
      <w:r w:rsidRPr="006E211A">
        <w:rPr>
          <w:lang w:val="en-US"/>
        </w:rPr>
        <w:t>requests.get</w:t>
      </w:r>
      <w:proofErr w:type="spellEnd"/>
      <w:r w:rsidRPr="006E211A">
        <w:rPr>
          <w:lang w:val="en-US"/>
        </w:rPr>
        <w:t>(</w:t>
      </w:r>
      <w:proofErr w:type="spellStart"/>
      <w:proofErr w:type="gramEnd"/>
      <w:r w:rsidRPr="006E211A">
        <w:rPr>
          <w:lang w:val="en-US"/>
        </w:rPr>
        <w:t>url</w:t>
      </w:r>
      <w:proofErr w:type="spellEnd"/>
      <w:r w:rsidRPr="006E211A">
        <w:rPr>
          <w:lang w:val="en-US"/>
        </w:rPr>
        <w:t xml:space="preserve">, </w:t>
      </w:r>
      <w:r w:rsidRPr="006E211A">
        <w:rPr>
          <w:color w:val="9CDCFE"/>
          <w:lang w:val="en-US"/>
        </w:rPr>
        <w:t>headers</w:t>
      </w:r>
      <w:r w:rsidRPr="006E211A">
        <w:rPr>
          <w:lang w:val="en-US"/>
        </w:rPr>
        <w:t>=</w:t>
      </w:r>
      <w:proofErr w:type="spellStart"/>
      <w:r w:rsidRPr="006E211A">
        <w:rPr>
          <w:lang w:val="en-US"/>
        </w:rPr>
        <w:t>my_headers</w:t>
      </w:r>
      <w:proofErr w:type="spellEnd"/>
      <w:r w:rsidRPr="006E211A">
        <w:rPr>
          <w:lang w:val="en-US"/>
        </w:rPr>
        <w:t>)</w:t>
      </w:r>
    </w:p>
    <w:p w14:paraId="65861D42" w14:textId="7BBDB041" w:rsidR="006E211A" w:rsidRDefault="006E211A" w:rsidP="00934397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371FB7DB" w14:textId="0C78D6AE" w:rsidR="00934397" w:rsidRDefault="00934397" w:rsidP="00934397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關鍵字搜尋</w:t>
      </w:r>
    </w:p>
    <w:p w14:paraId="12D086DD" w14:textId="7D108019" w:rsidR="00934397" w:rsidRDefault="00934397" w:rsidP="00934397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 w:rsidRPr="00934397">
        <w:rPr>
          <w:lang w:val="en-US"/>
        </w:rPr>
        <w:t xml:space="preserve">python line </w:t>
      </w:r>
      <w:proofErr w:type="gramStart"/>
      <w:r w:rsidRPr="00934397">
        <w:rPr>
          <w:lang w:val="en-US"/>
        </w:rPr>
        <w:t>notify</w:t>
      </w:r>
      <w:proofErr w:type="gramEnd"/>
    </w:p>
    <w:p w14:paraId="7D0F2BCD" w14:textId="78155699" w:rsidR="00934397" w:rsidRDefault="00934397" w:rsidP="00934397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 w:rsidRPr="00934397">
        <w:rPr>
          <w:lang w:val="en-US"/>
        </w:rPr>
        <w:t>python email</w:t>
      </w:r>
    </w:p>
    <w:p w14:paraId="65A81B39" w14:textId="3B01B5A5" w:rsidR="00934397" w:rsidRPr="00934397" w:rsidRDefault="00934397" w:rsidP="00934397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 w:rsidRPr="00934397">
        <w:rPr>
          <w:rFonts w:hint="eastAsia"/>
          <w:lang w:val="en-US"/>
        </w:rPr>
        <w:t>排程器</w:t>
      </w:r>
    </w:p>
    <w:p w14:paraId="7E6F3983" w14:textId="77777777" w:rsidR="004607AE" w:rsidRDefault="001648BF">
      <w:pPr>
        <w:pStyle w:val="2"/>
      </w:pPr>
      <w:r>
        <w:t>如需進一步瞭解及取得</w:t>
      </w:r>
      <w:r>
        <w:t xml:space="preserve"> OneNote</w:t>
      </w:r>
      <w:r>
        <w:t>，請至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4607AE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7A999" w14:textId="77777777" w:rsidR="005956C4" w:rsidRDefault="005956C4">
      <w:r>
        <w:separator/>
      </w:r>
    </w:p>
    <w:p w14:paraId="6202186A" w14:textId="77777777" w:rsidR="005956C4" w:rsidRDefault="005956C4"/>
  </w:endnote>
  <w:endnote w:type="continuationSeparator" w:id="0">
    <w:p w14:paraId="2178B8DE" w14:textId="77777777" w:rsidR="005956C4" w:rsidRDefault="005956C4">
      <w:r>
        <w:continuationSeparator/>
      </w:r>
    </w:p>
    <w:p w14:paraId="2F58D392" w14:textId="77777777" w:rsidR="005956C4" w:rsidRDefault="00595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12A43" w14:textId="77777777"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E91C2" w14:textId="77777777" w:rsidR="005956C4" w:rsidRDefault="005956C4">
      <w:r>
        <w:separator/>
      </w:r>
    </w:p>
    <w:p w14:paraId="083A9CD7" w14:textId="77777777" w:rsidR="005956C4" w:rsidRDefault="005956C4"/>
  </w:footnote>
  <w:footnote w:type="continuationSeparator" w:id="0">
    <w:p w14:paraId="46642B55" w14:textId="77777777" w:rsidR="005956C4" w:rsidRDefault="005956C4">
      <w:r>
        <w:continuationSeparator/>
      </w:r>
    </w:p>
    <w:p w14:paraId="0BDF3BB7" w14:textId="77777777" w:rsidR="005956C4" w:rsidRDefault="005956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D"/>
    <w:rsid w:val="00011187"/>
    <w:rsid w:val="001648BF"/>
    <w:rsid w:val="001916B2"/>
    <w:rsid w:val="003F097B"/>
    <w:rsid w:val="004607AE"/>
    <w:rsid w:val="005956C4"/>
    <w:rsid w:val="005C7878"/>
    <w:rsid w:val="006E211A"/>
    <w:rsid w:val="007A5018"/>
    <w:rsid w:val="007D46AC"/>
    <w:rsid w:val="0081740C"/>
    <w:rsid w:val="008752E7"/>
    <w:rsid w:val="008B6E6D"/>
    <w:rsid w:val="00934397"/>
    <w:rsid w:val="009C50C5"/>
    <w:rsid w:val="00AC3224"/>
    <w:rsid w:val="00C3488D"/>
    <w:rsid w:val="00CC611F"/>
    <w:rsid w:val="00D07996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86338"/>
  <w15:chartTrackingRefBased/>
  <w15:docId w15:val="{DB14DB2C-7649-F04D-96F6-250DE700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weilin/Library/Containers/com.microsoft.Word/Data/Library/Application%20Support/Microsoft/Office/16.0/DTS/zh-TW%7bCCBAE95E-82D2-9746-9843-24A593E53CAC%7d/%7b63B35D14-17B3-F042-9BC9-A4460C433B2E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067325014C3E4BA0C824675DAC928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F4E54E4-7848-994E-8381-5F357CA36C0A}"/>
      </w:docPartPr>
      <w:docPartBody>
        <w:p w:rsidR="00BB57D4" w:rsidRDefault="0056560D">
          <w:pPr>
            <w:pStyle w:val="2F067325014C3E4BA0C824675DAC9281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0D"/>
    <w:rsid w:val="0056560D"/>
    <w:rsid w:val="00B84CBE"/>
    <w:rsid w:val="00BB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F067325014C3E4BA0C824675DAC9281">
    <w:name w:val="2F067325014C3E4BA0C824675DAC9281"/>
    <w:pPr>
      <w:widowControl w:val="0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{63B35D14-17B3-F042-9BC9-A4460C433B2E}tf10002086.dotx</Template>
  <TotalTime>11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2021-05-09T05:14:00Z</dcterms:created>
  <dcterms:modified xsi:type="dcterms:W3CDTF">2021-05-15T15:17:00Z</dcterms:modified>
</cp:coreProperties>
</file>